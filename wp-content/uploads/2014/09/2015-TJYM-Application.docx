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54" w:rsidRPr="00D75651" w:rsidRDefault="00777654" w:rsidP="00D75651">
      <w:pPr>
        <w:spacing w:line="220" w:lineRule="atLeast"/>
        <w:rPr>
          <w:b/>
          <w:sz w:val="19"/>
          <w:szCs w:val="19"/>
        </w:rPr>
      </w:pPr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377"/>
        <w:gridCol w:w="110"/>
        <w:gridCol w:w="330"/>
        <w:gridCol w:w="1856"/>
        <w:gridCol w:w="894"/>
        <w:gridCol w:w="223"/>
        <w:gridCol w:w="592"/>
        <w:gridCol w:w="3889"/>
      </w:tblGrid>
      <w:tr w:rsidR="00993738" w:rsidRPr="00D826E5" w:rsidTr="00A04D11">
        <w:tc>
          <w:tcPr>
            <w:tcW w:w="9271" w:type="dxa"/>
            <w:gridSpan w:val="8"/>
            <w:shd w:val="clear" w:color="auto" w:fill="auto"/>
          </w:tcPr>
          <w:p w:rsidR="00B36D39" w:rsidRPr="00B36D39" w:rsidRDefault="00777654" w:rsidP="00D826E5">
            <w:pPr>
              <w:pStyle w:val="Heading3"/>
              <w:jc w:val="center"/>
              <w:rPr>
                <w:sz w:val="19"/>
              </w:rPr>
            </w:pPr>
            <w:r w:rsidRPr="00D826E5">
              <w:rPr>
                <w:b w:val="0"/>
                <w:sz w:val="19"/>
              </w:rPr>
              <w:br w:type="page"/>
            </w:r>
            <w:r w:rsidR="00B36D39" w:rsidRPr="00B36D39">
              <w:rPr>
                <w:sz w:val="19"/>
              </w:rPr>
              <w:t>TAUNTON JUNIOR YOUNG MUSICIAN COMPETITION</w:t>
            </w:r>
            <w:r w:rsidR="00B36D39">
              <w:rPr>
                <w:sz w:val="19"/>
              </w:rPr>
              <w:t xml:space="preserve"> (TJYM)</w:t>
            </w:r>
          </w:p>
          <w:p w:rsidR="00993738" w:rsidRDefault="00993738" w:rsidP="00D826E5">
            <w:pPr>
              <w:pStyle w:val="Heading3"/>
              <w:jc w:val="center"/>
            </w:pPr>
            <w:r>
              <w:t>APPLICATION FORM</w:t>
            </w:r>
          </w:p>
        </w:tc>
      </w:tr>
      <w:tr w:rsidR="00993738" w:rsidRPr="00D826E5" w:rsidTr="00A04D11">
        <w:tc>
          <w:tcPr>
            <w:tcW w:w="9271" w:type="dxa"/>
            <w:gridSpan w:val="8"/>
            <w:shd w:val="clear" w:color="auto" w:fill="auto"/>
          </w:tcPr>
          <w:p w:rsidR="00993738" w:rsidRPr="00D826E5" w:rsidRDefault="00993738" w:rsidP="00CE528E">
            <w:pPr>
              <w:rPr>
                <w:b/>
              </w:rPr>
            </w:pPr>
            <w:r w:rsidRPr="00D826E5">
              <w:rPr>
                <w:b/>
              </w:rPr>
              <w:t>Please complete and return with payment to:</w:t>
            </w:r>
          </w:p>
          <w:p w:rsidR="00993738" w:rsidRPr="00CE528E" w:rsidRDefault="00993738" w:rsidP="00A04D11">
            <w:r w:rsidRPr="00CE528E">
              <w:t xml:space="preserve">Competition Secretary:  </w:t>
            </w:r>
            <w:r w:rsidR="00B36D39">
              <w:t>Gwynneth Flitters, 18 Park Close, Staplehay, Taunton</w:t>
            </w:r>
            <w:r w:rsidR="00A04D11">
              <w:t>,</w:t>
            </w:r>
            <w:r w:rsidR="00B36D39">
              <w:t xml:space="preserve"> TA3 7HL.  Tel 01823 333270 email: </w:t>
            </w:r>
            <w:hyperlink r:id="rId7" w:history="1">
              <w:r w:rsidR="00B36D39" w:rsidRPr="008C7C66">
                <w:rPr>
                  <w:rStyle w:val="Hyperlink"/>
                </w:rPr>
                <w:t>gwyn.flits@gmail.com</w:t>
              </w:r>
            </w:hyperlink>
            <w:r w:rsidR="00B36D39">
              <w:t xml:space="preserve"> </w:t>
            </w:r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Name:</w:t>
            </w:r>
          </w:p>
        </w:tc>
        <w:tc>
          <w:tcPr>
            <w:tcW w:w="7784" w:type="dxa"/>
            <w:gridSpan w:val="6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caps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="00AC383C"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  <w:bookmarkEnd w:id="0"/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Address:</w:t>
            </w:r>
          </w:p>
        </w:tc>
        <w:tc>
          <w:tcPr>
            <w:tcW w:w="7784" w:type="dxa"/>
            <w:gridSpan w:val="6"/>
            <w:shd w:val="clear" w:color="auto" w:fill="auto"/>
          </w:tcPr>
          <w:p w:rsidR="00CE528E" w:rsidRPr="007A36A7" w:rsidRDefault="00CE528E" w:rsidP="00B95075">
            <w:pPr>
              <w:rPr>
                <w:rFonts w:ascii="Calibri" w:hAnsi="Calibri"/>
                <w:caps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="00AC383C"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bookmarkStart w:id="2" w:name="_GoBack"/>
            <w:bookmarkEnd w:id="2"/>
            <w:r w:rsidR="00B95075">
              <w:rPr>
                <w:rFonts w:ascii="Calibri" w:hAnsi="Calibri"/>
                <w:caps/>
                <w:sz w:val="22"/>
                <w:szCs w:val="22"/>
              </w:rPr>
              <w:t> </w:t>
            </w:r>
            <w:r w:rsidR="00B95075">
              <w:rPr>
                <w:rFonts w:ascii="Calibri" w:hAnsi="Calibri"/>
                <w:caps/>
                <w:sz w:val="22"/>
                <w:szCs w:val="22"/>
              </w:rPr>
              <w:t> </w:t>
            </w:r>
            <w:r w:rsidR="00B95075">
              <w:rPr>
                <w:rFonts w:ascii="Calibri" w:hAnsi="Calibri"/>
                <w:caps/>
                <w:sz w:val="22"/>
                <w:szCs w:val="22"/>
              </w:rPr>
              <w:t> </w:t>
            </w:r>
            <w:r w:rsidR="00B95075">
              <w:rPr>
                <w:rFonts w:ascii="Calibri" w:hAnsi="Calibri"/>
                <w:caps/>
                <w:sz w:val="22"/>
                <w:szCs w:val="22"/>
              </w:rPr>
              <w:t> </w:t>
            </w:r>
            <w:r w:rsidR="00B95075">
              <w:rPr>
                <w:rFonts w:ascii="Calibri" w:hAnsi="Calibri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  <w:bookmarkEnd w:id="1"/>
          </w:p>
        </w:tc>
      </w:tr>
      <w:tr w:rsidR="0093139E" w:rsidRPr="00D826E5" w:rsidTr="00A04D11">
        <w:tc>
          <w:tcPr>
            <w:tcW w:w="1487" w:type="dxa"/>
            <w:gridSpan w:val="2"/>
            <w:shd w:val="clear" w:color="auto" w:fill="auto"/>
          </w:tcPr>
          <w:p w:rsidR="0093139E" w:rsidRPr="00D826E5" w:rsidRDefault="0093139E" w:rsidP="00CE528E">
            <w:pPr>
              <w:rPr>
                <w:b/>
              </w:rPr>
            </w:pPr>
            <w:r w:rsidRPr="00D826E5">
              <w:rPr>
                <w:b/>
              </w:rPr>
              <w:t>Postcode:</w:t>
            </w:r>
          </w:p>
        </w:tc>
        <w:tc>
          <w:tcPr>
            <w:tcW w:w="7784" w:type="dxa"/>
            <w:gridSpan w:val="6"/>
            <w:shd w:val="clear" w:color="auto" w:fill="auto"/>
          </w:tcPr>
          <w:p w:rsidR="0093139E" w:rsidRPr="007A36A7" w:rsidRDefault="0093139E" w:rsidP="00CE528E">
            <w:pPr>
              <w:rPr>
                <w:rFonts w:ascii="Calibri" w:hAnsi="Calibri"/>
                <w:caps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Email:</w:t>
            </w:r>
          </w:p>
        </w:tc>
        <w:tc>
          <w:tcPr>
            <w:tcW w:w="7784" w:type="dxa"/>
            <w:gridSpan w:val="6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Tel:</w:t>
            </w:r>
          </w:p>
        </w:tc>
        <w:tc>
          <w:tcPr>
            <w:tcW w:w="2186" w:type="dxa"/>
            <w:gridSpan w:val="2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  <w:tc>
          <w:tcPr>
            <w:tcW w:w="111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smartTag w:uri="urn:schemas-microsoft-com:office:smarttags" w:element="City">
              <w:smartTag w:uri="urn:schemas-microsoft-com:office:smarttags" w:element="place">
                <w:r w:rsidRPr="00D826E5">
                  <w:rPr>
                    <w:b/>
                  </w:rPr>
                  <w:t>Mobile</w:t>
                </w:r>
              </w:smartTag>
            </w:smartTag>
            <w:r w:rsidRPr="00D826E5">
              <w:rPr>
                <w:b/>
              </w:rPr>
              <w:t>:</w:t>
            </w:r>
          </w:p>
        </w:tc>
        <w:tc>
          <w:tcPr>
            <w:tcW w:w="4481" w:type="dxa"/>
            <w:gridSpan w:val="2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Date of Birth:</w:t>
            </w:r>
          </w:p>
        </w:tc>
        <w:tc>
          <w:tcPr>
            <w:tcW w:w="2186" w:type="dxa"/>
            <w:gridSpan w:val="2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  <w:tc>
          <w:tcPr>
            <w:tcW w:w="5598" w:type="dxa"/>
            <w:gridSpan w:val="4"/>
            <w:shd w:val="clear" w:color="auto" w:fill="auto"/>
          </w:tcPr>
          <w:p w:rsidR="00CE528E" w:rsidRPr="00CE528E" w:rsidRDefault="00CE528E" w:rsidP="00CE528E"/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School:</w:t>
            </w:r>
          </w:p>
        </w:tc>
        <w:tc>
          <w:tcPr>
            <w:tcW w:w="2186" w:type="dxa"/>
            <w:gridSpan w:val="2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  <w:tc>
          <w:tcPr>
            <w:tcW w:w="111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Teacher:</w:t>
            </w:r>
          </w:p>
        </w:tc>
        <w:tc>
          <w:tcPr>
            <w:tcW w:w="4481" w:type="dxa"/>
            <w:gridSpan w:val="2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CE528E" w:rsidRPr="00D826E5" w:rsidTr="00A04D11">
        <w:tc>
          <w:tcPr>
            <w:tcW w:w="1817" w:type="dxa"/>
            <w:gridSpan w:val="3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Instrument/Voice:</w:t>
            </w:r>
          </w:p>
        </w:tc>
        <w:tc>
          <w:tcPr>
            <w:tcW w:w="7454" w:type="dxa"/>
            <w:gridSpan w:val="5"/>
            <w:shd w:val="clear" w:color="auto" w:fill="auto"/>
          </w:tcPr>
          <w:p w:rsidR="00CE528E" w:rsidRPr="007A36A7" w:rsidRDefault="00CE528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Class No:</w:t>
            </w:r>
          </w:p>
        </w:tc>
        <w:tc>
          <w:tcPr>
            <w:tcW w:w="2186" w:type="dxa"/>
            <w:gridSpan w:val="2"/>
            <w:shd w:val="clear" w:color="auto" w:fill="auto"/>
          </w:tcPr>
          <w:p w:rsidR="00CE528E" w:rsidRPr="00CE528E" w:rsidRDefault="00B36D39" w:rsidP="00CE528E">
            <w:r>
              <w:t>TJYM</w:t>
            </w:r>
          </w:p>
        </w:tc>
        <w:tc>
          <w:tcPr>
            <w:tcW w:w="5598" w:type="dxa"/>
            <w:gridSpan w:val="4"/>
            <w:shd w:val="clear" w:color="auto" w:fill="auto"/>
          </w:tcPr>
          <w:p w:rsidR="00CE528E" w:rsidRPr="00D826E5" w:rsidRDefault="00CE528E" w:rsidP="00B36D39">
            <w:pPr>
              <w:rPr>
                <w:b/>
              </w:rPr>
            </w:pPr>
            <w:r w:rsidRPr="00D826E5">
              <w:rPr>
                <w:b/>
              </w:rPr>
              <w:t xml:space="preserve">Fee:  £ </w:t>
            </w:r>
            <w:r w:rsidR="00B36D39">
              <w:rPr>
                <w:b/>
              </w:rPr>
              <w:t>12</w:t>
            </w:r>
            <w:r w:rsidRPr="00D826E5">
              <w:rPr>
                <w:b/>
              </w:rPr>
              <w:t>.00</w:t>
            </w:r>
          </w:p>
        </w:tc>
      </w:tr>
      <w:tr w:rsidR="00AC383C" w:rsidRPr="00D826E5" w:rsidTr="00A04D11">
        <w:tc>
          <w:tcPr>
            <w:tcW w:w="4567" w:type="dxa"/>
            <w:gridSpan w:val="5"/>
            <w:shd w:val="clear" w:color="auto" w:fill="auto"/>
          </w:tcPr>
          <w:p w:rsidR="00AC383C" w:rsidRPr="00CE528E" w:rsidRDefault="00AC383C" w:rsidP="00CE528E">
            <w:r w:rsidRPr="00D826E5">
              <w:rPr>
                <w:b/>
              </w:rPr>
              <w:t xml:space="preserve">Official Accompanist needed (charge £ 10.00): </w:t>
            </w:r>
            <w:r>
              <w:t xml:space="preserve"> </w:t>
            </w:r>
          </w:p>
        </w:tc>
        <w:bookmarkStart w:id="3" w:name="Dropdown1"/>
        <w:tc>
          <w:tcPr>
            <w:tcW w:w="4704" w:type="dxa"/>
            <w:gridSpan w:val="3"/>
            <w:shd w:val="clear" w:color="auto" w:fill="auto"/>
          </w:tcPr>
          <w:p w:rsidR="00AC383C" w:rsidRPr="007A36A7" w:rsidRDefault="0093139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 w:rsidRPr="007A36A7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Pr="007A36A7">
              <w:rPr>
                <w:rFonts w:ascii="Calibri" w:hAnsi="Calibri"/>
                <w:sz w:val="22"/>
                <w:szCs w:val="22"/>
              </w:rPr>
            </w:r>
            <w:r w:rsidRPr="007A36A7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</w:tr>
      <w:tr w:rsidR="00AC383C" w:rsidRPr="00D826E5" w:rsidTr="00A04D11">
        <w:tc>
          <w:tcPr>
            <w:tcW w:w="4567" w:type="dxa"/>
            <w:gridSpan w:val="5"/>
            <w:shd w:val="clear" w:color="auto" w:fill="auto"/>
          </w:tcPr>
          <w:p w:rsidR="0093139E" w:rsidRPr="00D826E5" w:rsidRDefault="00AC383C" w:rsidP="00CE528E">
            <w:pPr>
              <w:rPr>
                <w:b/>
              </w:rPr>
            </w:pPr>
            <w:r w:rsidRPr="00D826E5">
              <w:rPr>
                <w:b/>
              </w:rPr>
              <w:t xml:space="preserve">Please State if you have any special needs. </w:t>
            </w:r>
          </w:p>
        </w:tc>
        <w:tc>
          <w:tcPr>
            <w:tcW w:w="4704" w:type="dxa"/>
            <w:gridSpan w:val="3"/>
            <w:shd w:val="clear" w:color="auto" w:fill="auto"/>
          </w:tcPr>
          <w:p w:rsidR="00AC383C" w:rsidRPr="007A36A7" w:rsidRDefault="0093139E" w:rsidP="00CE528E">
            <w:pPr>
              <w:rPr>
                <w:rFonts w:ascii="Calibri" w:hAnsi="Calibri"/>
                <w:sz w:val="22"/>
                <w:szCs w:val="22"/>
              </w:rPr>
            </w:pPr>
            <w:r w:rsidRPr="007A36A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 w:rsidRPr="007A36A7">
              <w:rPr>
                <w:rFonts w:ascii="Calibri" w:hAnsi="Calibri"/>
                <w:sz w:val="22"/>
                <w:szCs w:val="22"/>
              </w:rPr>
              <w:instrText xml:space="preserve"> FORMDROPDOWN </w:instrText>
            </w:r>
            <w:r w:rsidRPr="007A36A7">
              <w:rPr>
                <w:rFonts w:ascii="Calibri" w:hAnsi="Calibri"/>
                <w:sz w:val="22"/>
                <w:szCs w:val="22"/>
              </w:rPr>
            </w:r>
            <w:r w:rsidRPr="007A36A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AC383C" w:rsidRPr="00D826E5" w:rsidTr="00A04D11">
        <w:tc>
          <w:tcPr>
            <w:tcW w:w="9271" w:type="dxa"/>
            <w:gridSpan w:val="8"/>
            <w:shd w:val="clear" w:color="auto" w:fill="auto"/>
          </w:tcPr>
          <w:p w:rsidR="00AC383C" w:rsidRPr="00CE528E" w:rsidRDefault="0093139E" w:rsidP="00CE528E">
            <w:r w:rsidRPr="00D826E5">
              <w:rPr>
                <w:sz w:val="18"/>
                <w:szCs w:val="18"/>
              </w:rPr>
              <w:t>(If “yes” please attach details when submitting this application)</w:t>
            </w:r>
          </w:p>
        </w:tc>
      </w:tr>
      <w:tr w:rsidR="0093139E" w:rsidRPr="00D826E5" w:rsidTr="00A04D11">
        <w:tc>
          <w:tcPr>
            <w:tcW w:w="9271" w:type="dxa"/>
            <w:gridSpan w:val="8"/>
            <w:shd w:val="clear" w:color="auto" w:fill="auto"/>
          </w:tcPr>
          <w:p w:rsidR="0093139E" w:rsidRPr="00D826E5" w:rsidRDefault="0093139E" w:rsidP="00CE528E">
            <w:pPr>
              <w:rPr>
                <w:b/>
              </w:rPr>
            </w:pPr>
            <w:r w:rsidRPr="00D826E5">
              <w:rPr>
                <w:b/>
              </w:rPr>
              <w:t>Declaration</w:t>
            </w:r>
          </w:p>
          <w:p w:rsidR="003F6D98" w:rsidRPr="00D826E5" w:rsidRDefault="0093139E" w:rsidP="00CE528E">
            <w:pPr>
              <w:rPr>
                <w:i/>
              </w:rPr>
            </w:pPr>
            <w:r w:rsidRPr="00D826E5">
              <w:rPr>
                <w:i/>
              </w:rPr>
              <w:t>I have read an</w:t>
            </w:r>
            <w:r w:rsidR="003F6D98" w:rsidRPr="00D826E5">
              <w:rPr>
                <w:i/>
              </w:rPr>
              <w:t>d</w:t>
            </w:r>
            <w:r w:rsidRPr="00D826E5">
              <w:rPr>
                <w:i/>
              </w:rPr>
              <w:t xml:space="preserve"> agree to abide by the rules contained in the current contained in the current </w:t>
            </w:r>
            <w:r w:rsidR="003F6D98" w:rsidRPr="00D826E5">
              <w:rPr>
                <w:i/>
              </w:rPr>
              <w:t xml:space="preserve">syllabus.  Except where I have indicated and to the contrary, I do not object to my personal data being held on the Festival database. I </w:t>
            </w:r>
            <w:bookmarkStart w:id="4" w:name="Dropdown2"/>
            <w:r w:rsidR="003F6D98" w:rsidRPr="00D826E5">
              <w:rPr>
                <w:b/>
                <w:i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do not object"/>
                    <w:listEntry w:val="object"/>
                  </w:ddList>
                </w:ffData>
              </w:fldChar>
            </w:r>
            <w:r w:rsidR="003F6D98" w:rsidRPr="00D826E5">
              <w:rPr>
                <w:b/>
                <w:i/>
              </w:rPr>
              <w:instrText xml:space="preserve"> FORMDROPDOWN </w:instrText>
            </w:r>
            <w:r w:rsidR="00603E88" w:rsidRPr="00D826E5">
              <w:rPr>
                <w:b/>
                <w:i/>
              </w:rPr>
            </w:r>
            <w:r w:rsidR="003F6D98" w:rsidRPr="00D826E5">
              <w:rPr>
                <w:b/>
                <w:i/>
              </w:rPr>
              <w:fldChar w:fldCharType="end"/>
            </w:r>
            <w:bookmarkEnd w:id="4"/>
            <w:r w:rsidR="003F6D98" w:rsidRPr="00D826E5">
              <w:rPr>
                <w:i/>
              </w:rPr>
              <w:t xml:space="preserve"> to photographs taken by an official photographer for publicity or the Festival’s web site.</w:t>
            </w:r>
          </w:p>
        </w:tc>
      </w:tr>
      <w:tr w:rsidR="0093139E" w:rsidRPr="00D826E5" w:rsidTr="00A04D11">
        <w:tc>
          <w:tcPr>
            <w:tcW w:w="9271" w:type="dxa"/>
            <w:gridSpan w:val="8"/>
            <w:shd w:val="clear" w:color="auto" w:fill="auto"/>
          </w:tcPr>
          <w:p w:rsidR="0093139E" w:rsidRPr="00CE528E" w:rsidRDefault="003F6D98" w:rsidP="00CE528E">
            <w:r w:rsidRPr="00D826E5">
              <w:rPr>
                <w:b/>
              </w:rPr>
              <w:t>N.B.</w:t>
            </w:r>
            <w:r>
              <w:t xml:space="preserve">  The Festival holds personal data solely for the purpose of running </w:t>
            </w:r>
            <w:r w:rsidR="00603E88">
              <w:t>the Festival and third party disclosure is strictly limited (e.g. to computer technicians maintaining or repairing equipment, solicitor giving legal advice etc.)</w:t>
            </w:r>
          </w:p>
        </w:tc>
      </w:tr>
      <w:tr w:rsidR="00603E88" w:rsidRPr="00D826E5" w:rsidTr="00A04D11">
        <w:tc>
          <w:tcPr>
            <w:tcW w:w="1377" w:type="dxa"/>
            <w:shd w:val="clear" w:color="auto" w:fill="auto"/>
            <w:vAlign w:val="bottom"/>
          </w:tcPr>
          <w:p w:rsidR="00603E88" w:rsidRPr="00D826E5" w:rsidRDefault="00603E88" w:rsidP="00603E88">
            <w:pPr>
              <w:rPr>
                <w:b/>
              </w:rPr>
            </w:pPr>
            <w:r w:rsidRPr="00D826E5">
              <w:rPr>
                <w:b/>
              </w:rPr>
              <w:t>Signature:</w:t>
            </w:r>
          </w:p>
        </w:tc>
        <w:tc>
          <w:tcPr>
            <w:tcW w:w="3190" w:type="dxa"/>
            <w:gridSpan w:val="4"/>
            <w:shd w:val="clear" w:color="auto" w:fill="auto"/>
            <w:vAlign w:val="bottom"/>
          </w:tcPr>
          <w:p w:rsidR="00603E88" w:rsidRDefault="00603E88" w:rsidP="00603E88">
            <w:pPr>
              <w:rPr>
                <w:b/>
              </w:rPr>
            </w:pPr>
          </w:p>
          <w:p w:rsidR="002C5A10" w:rsidRPr="00D826E5" w:rsidRDefault="002C5A10" w:rsidP="00603E88">
            <w:pPr>
              <w:rPr>
                <w:b/>
              </w:rPr>
            </w:pPr>
          </w:p>
          <w:p w:rsidR="00603E88" w:rsidRPr="00D826E5" w:rsidRDefault="00603E88" w:rsidP="00603E88">
            <w:pPr>
              <w:rPr>
                <w:b/>
              </w:rPr>
            </w:pPr>
          </w:p>
        </w:tc>
        <w:tc>
          <w:tcPr>
            <w:tcW w:w="815" w:type="dxa"/>
            <w:gridSpan w:val="2"/>
            <w:shd w:val="clear" w:color="auto" w:fill="auto"/>
            <w:vAlign w:val="bottom"/>
          </w:tcPr>
          <w:p w:rsidR="00603E88" w:rsidRPr="00D826E5" w:rsidRDefault="00603E88" w:rsidP="00603E88">
            <w:pPr>
              <w:rPr>
                <w:b/>
              </w:rPr>
            </w:pPr>
            <w:r w:rsidRPr="00D826E5">
              <w:rPr>
                <w:b/>
              </w:rPr>
              <w:t>Date:</w:t>
            </w:r>
          </w:p>
        </w:tc>
        <w:tc>
          <w:tcPr>
            <w:tcW w:w="3889" w:type="dxa"/>
            <w:shd w:val="clear" w:color="auto" w:fill="auto"/>
            <w:vAlign w:val="bottom"/>
          </w:tcPr>
          <w:p w:rsidR="00603E88" w:rsidRPr="007A36A7" w:rsidRDefault="00603E88" w:rsidP="00603E88">
            <w:pPr>
              <w:rPr>
                <w:rFonts w:ascii="Calibri" w:hAnsi="Calibri"/>
                <w:b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hAnsi="Calibri"/>
                <w:caps/>
                <w:noProof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noProof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noProof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noProof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noProof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603E88" w:rsidRPr="00D826E5" w:rsidTr="00A04D11">
        <w:tc>
          <w:tcPr>
            <w:tcW w:w="9271" w:type="dxa"/>
            <w:gridSpan w:val="8"/>
            <w:shd w:val="clear" w:color="auto" w:fill="auto"/>
          </w:tcPr>
          <w:p w:rsidR="00603E88" w:rsidRPr="00D826E5" w:rsidRDefault="00603E88" w:rsidP="00CE528E">
            <w:pPr>
              <w:rPr>
                <w:i/>
              </w:rPr>
            </w:pPr>
            <w:r w:rsidRPr="00D826E5">
              <w:rPr>
                <w:i/>
              </w:rPr>
              <w:t>(Parent or Teacher if under age 18)</w:t>
            </w:r>
          </w:p>
        </w:tc>
      </w:tr>
      <w:tr w:rsidR="00603E88" w:rsidRPr="00D826E5" w:rsidTr="00A04D11">
        <w:tc>
          <w:tcPr>
            <w:tcW w:w="1377" w:type="dxa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b/>
              </w:rPr>
              <w:t>Please print:</w:t>
            </w:r>
          </w:p>
        </w:tc>
        <w:tc>
          <w:tcPr>
            <w:tcW w:w="3190" w:type="dxa"/>
            <w:gridSpan w:val="4"/>
            <w:shd w:val="clear" w:color="auto" w:fill="auto"/>
          </w:tcPr>
          <w:p w:rsidR="00603E88" w:rsidRPr="007A36A7" w:rsidRDefault="00603E88" w:rsidP="00CE528E">
            <w:pPr>
              <w:rPr>
                <w:rFonts w:ascii="Calibri" w:hAnsi="Calibri"/>
                <w:caps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  <w:p w:rsidR="002C5A10" w:rsidRPr="007A36A7" w:rsidRDefault="002C5A10" w:rsidP="00CE528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15" w:type="dxa"/>
            <w:gridSpan w:val="2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b/>
              </w:rPr>
              <w:t>Tel:</w:t>
            </w:r>
          </w:p>
        </w:tc>
        <w:tc>
          <w:tcPr>
            <w:tcW w:w="3889" w:type="dxa"/>
            <w:shd w:val="clear" w:color="auto" w:fill="auto"/>
          </w:tcPr>
          <w:p w:rsidR="00603E88" w:rsidRPr="007A36A7" w:rsidRDefault="00603E88" w:rsidP="00CE528E">
            <w:pPr>
              <w:rPr>
                <w:rFonts w:ascii="Calibri" w:hAnsi="Calibri"/>
                <w:b/>
                <w:sz w:val="22"/>
                <w:szCs w:val="22"/>
              </w:rPr>
            </w:pP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instrText xml:space="preserve"> FORMTEXT </w:instrTex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separate"/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eastAsia="MS Mincho" w:hAnsi="Calibri" w:cs="MS Mincho"/>
                <w:caps/>
                <w:sz w:val="22"/>
                <w:szCs w:val="22"/>
              </w:rPr>
              <w:t> </w:t>
            </w:r>
            <w:r w:rsidRPr="007A36A7">
              <w:rPr>
                <w:rFonts w:ascii="Calibri" w:hAnsi="Calibri"/>
                <w:caps/>
                <w:sz w:val="22"/>
                <w:szCs w:val="22"/>
              </w:rPr>
              <w:fldChar w:fldCharType="end"/>
            </w:r>
          </w:p>
        </w:tc>
      </w:tr>
      <w:tr w:rsidR="00603E88" w:rsidRPr="00D826E5" w:rsidTr="00A04D11">
        <w:tc>
          <w:tcPr>
            <w:tcW w:w="9271" w:type="dxa"/>
            <w:gridSpan w:val="8"/>
            <w:shd w:val="clear" w:color="auto" w:fill="auto"/>
          </w:tcPr>
          <w:p w:rsidR="00954909" w:rsidRDefault="00603E88" w:rsidP="00B36D39">
            <w:pPr>
              <w:rPr>
                <w:i/>
                <w:sz w:val="18"/>
                <w:szCs w:val="18"/>
              </w:rPr>
            </w:pPr>
            <w:r w:rsidRPr="00D826E5">
              <w:rPr>
                <w:i/>
                <w:sz w:val="18"/>
                <w:szCs w:val="18"/>
              </w:rPr>
              <w:t xml:space="preserve">(please make cheques payable to Taunton </w:t>
            </w:r>
            <w:r w:rsidR="00B36D39">
              <w:rPr>
                <w:i/>
                <w:sz w:val="18"/>
                <w:szCs w:val="18"/>
              </w:rPr>
              <w:t>Festival of the Arts</w:t>
            </w:r>
            <w:r w:rsidRPr="00D826E5">
              <w:rPr>
                <w:i/>
                <w:sz w:val="18"/>
                <w:szCs w:val="18"/>
              </w:rPr>
              <w:t>)</w:t>
            </w:r>
          </w:p>
          <w:p w:rsidR="00A04D11" w:rsidRPr="00603E88" w:rsidRDefault="00A04D11" w:rsidP="00B36D39"/>
        </w:tc>
      </w:tr>
    </w:tbl>
    <w:p w:rsidR="005D08B9" w:rsidRPr="00100605" w:rsidRDefault="005D08B9" w:rsidP="00A04D11">
      <w:pPr>
        <w:spacing w:after="60" w:line="200" w:lineRule="atLeast"/>
      </w:pPr>
    </w:p>
    <w:sectPr w:rsidR="005D08B9" w:rsidRPr="00100605" w:rsidSect="00A04D11">
      <w:pgSz w:w="11907" w:h="16840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C3" w:rsidRDefault="00D06CC3">
      <w:r>
        <w:separator/>
      </w:r>
    </w:p>
  </w:endnote>
  <w:endnote w:type="continuationSeparator" w:id="0">
    <w:p w:rsidR="00D06CC3" w:rsidRDefault="00D0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C3" w:rsidRDefault="00D06CC3">
      <w:r>
        <w:separator/>
      </w:r>
    </w:p>
  </w:footnote>
  <w:footnote w:type="continuationSeparator" w:id="0">
    <w:p w:rsidR="00D06CC3" w:rsidRDefault="00D06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B44"/>
    <w:multiLevelType w:val="hybridMultilevel"/>
    <w:tmpl w:val="51164D2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8549BD"/>
    <w:multiLevelType w:val="hybridMultilevel"/>
    <w:tmpl w:val="547A42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740929"/>
    <w:multiLevelType w:val="hybridMultilevel"/>
    <w:tmpl w:val="2154EA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E44AD6"/>
    <w:multiLevelType w:val="hybridMultilevel"/>
    <w:tmpl w:val="5656945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5D04A2"/>
    <w:multiLevelType w:val="hybridMultilevel"/>
    <w:tmpl w:val="CC4648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92716D"/>
    <w:multiLevelType w:val="multilevel"/>
    <w:tmpl w:val="505C5A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3D6DD5"/>
    <w:multiLevelType w:val="multilevel"/>
    <w:tmpl w:val="A95E2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0D03630"/>
    <w:multiLevelType w:val="multilevel"/>
    <w:tmpl w:val="2B1E62EE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6143893"/>
    <w:multiLevelType w:val="hybridMultilevel"/>
    <w:tmpl w:val="242060D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22936FE"/>
    <w:multiLevelType w:val="hybridMultilevel"/>
    <w:tmpl w:val="C5EC60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8103741"/>
    <w:multiLevelType w:val="hybridMultilevel"/>
    <w:tmpl w:val="ED402E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8951555"/>
    <w:multiLevelType w:val="hybridMultilevel"/>
    <w:tmpl w:val="ADF41F4C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DDA2CDF"/>
    <w:multiLevelType w:val="multilevel"/>
    <w:tmpl w:val="754C4BA2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7D241D9"/>
    <w:multiLevelType w:val="multilevel"/>
    <w:tmpl w:val="0BEA9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7EC0DB4"/>
    <w:multiLevelType w:val="hybridMultilevel"/>
    <w:tmpl w:val="CA7EBDD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AA92BA2"/>
    <w:multiLevelType w:val="hybridMultilevel"/>
    <w:tmpl w:val="48BE2C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ADB3035"/>
    <w:multiLevelType w:val="multilevel"/>
    <w:tmpl w:val="754C4BA2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71B46982"/>
    <w:multiLevelType w:val="multilevel"/>
    <w:tmpl w:val="2EB65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EA14D6"/>
    <w:multiLevelType w:val="multilevel"/>
    <w:tmpl w:val="EFB0C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7E8E641B"/>
    <w:multiLevelType w:val="hybridMultilevel"/>
    <w:tmpl w:val="3F5AB4C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6"/>
  </w:num>
  <w:num w:numId="5">
    <w:abstractNumId w:val="12"/>
  </w:num>
  <w:num w:numId="6">
    <w:abstractNumId w:val="4"/>
  </w:num>
  <w:num w:numId="7">
    <w:abstractNumId w:val="9"/>
  </w:num>
  <w:num w:numId="8">
    <w:abstractNumId w:val="19"/>
  </w:num>
  <w:num w:numId="9">
    <w:abstractNumId w:val="6"/>
  </w:num>
  <w:num w:numId="10">
    <w:abstractNumId w:val="18"/>
  </w:num>
  <w:num w:numId="11">
    <w:abstractNumId w:val="2"/>
  </w:num>
  <w:num w:numId="12">
    <w:abstractNumId w:val="14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1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75"/>
    <w:rsid w:val="00046022"/>
    <w:rsid w:val="00084180"/>
    <w:rsid w:val="00100605"/>
    <w:rsid w:val="00161B4F"/>
    <w:rsid w:val="0019391B"/>
    <w:rsid w:val="00224060"/>
    <w:rsid w:val="002C5A10"/>
    <w:rsid w:val="00305565"/>
    <w:rsid w:val="003A4CED"/>
    <w:rsid w:val="003C7158"/>
    <w:rsid w:val="003F6D98"/>
    <w:rsid w:val="004127FA"/>
    <w:rsid w:val="00422195"/>
    <w:rsid w:val="00524010"/>
    <w:rsid w:val="0053552B"/>
    <w:rsid w:val="00547A11"/>
    <w:rsid w:val="005919F3"/>
    <w:rsid w:val="005D08B9"/>
    <w:rsid w:val="00603E88"/>
    <w:rsid w:val="00624530"/>
    <w:rsid w:val="00657833"/>
    <w:rsid w:val="006B3B31"/>
    <w:rsid w:val="006D268E"/>
    <w:rsid w:val="006D499A"/>
    <w:rsid w:val="006F0C4B"/>
    <w:rsid w:val="00777654"/>
    <w:rsid w:val="007A36A7"/>
    <w:rsid w:val="007C6B11"/>
    <w:rsid w:val="00826326"/>
    <w:rsid w:val="008C0BF4"/>
    <w:rsid w:val="008C1ADC"/>
    <w:rsid w:val="008F599F"/>
    <w:rsid w:val="009164ED"/>
    <w:rsid w:val="00921796"/>
    <w:rsid w:val="009272A7"/>
    <w:rsid w:val="0093139E"/>
    <w:rsid w:val="00947FD7"/>
    <w:rsid w:val="00954909"/>
    <w:rsid w:val="00993738"/>
    <w:rsid w:val="009C1D54"/>
    <w:rsid w:val="009D5EDC"/>
    <w:rsid w:val="009E5BC9"/>
    <w:rsid w:val="00A000D6"/>
    <w:rsid w:val="00A04D11"/>
    <w:rsid w:val="00AC383C"/>
    <w:rsid w:val="00B36D39"/>
    <w:rsid w:val="00B71A8D"/>
    <w:rsid w:val="00B72301"/>
    <w:rsid w:val="00B87EDC"/>
    <w:rsid w:val="00B95075"/>
    <w:rsid w:val="00BC60B5"/>
    <w:rsid w:val="00C06588"/>
    <w:rsid w:val="00C356AF"/>
    <w:rsid w:val="00C6478D"/>
    <w:rsid w:val="00C675A0"/>
    <w:rsid w:val="00CE528E"/>
    <w:rsid w:val="00CF247D"/>
    <w:rsid w:val="00D043A9"/>
    <w:rsid w:val="00D06CC3"/>
    <w:rsid w:val="00D477D0"/>
    <w:rsid w:val="00D643EF"/>
    <w:rsid w:val="00D75651"/>
    <w:rsid w:val="00D826E5"/>
    <w:rsid w:val="00D907A8"/>
    <w:rsid w:val="00DA5E74"/>
    <w:rsid w:val="00DB3F42"/>
    <w:rsid w:val="00DF0834"/>
    <w:rsid w:val="00DF2445"/>
    <w:rsid w:val="00E1072C"/>
    <w:rsid w:val="00E413FD"/>
    <w:rsid w:val="00E515BA"/>
    <w:rsid w:val="00EB1E21"/>
    <w:rsid w:val="00ED1136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38AC7-DCC7-4413-9604-73037C0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01"/>
    <w:pPr>
      <w:spacing w:line="260" w:lineRule="atLeast"/>
    </w:pPr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7FD7"/>
    <w:pPr>
      <w:keepNext/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47FD7"/>
    <w:pPr>
      <w:keepNext/>
      <w:spacing w:before="12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3552B"/>
    <w:pPr>
      <w:keepNext/>
      <w:spacing w:before="6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247D"/>
    <w:pPr>
      <w:tabs>
        <w:tab w:val="center" w:pos="4153"/>
        <w:tab w:val="right" w:pos="8306"/>
      </w:tabs>
      <w:spacing w:before="120" w:after="240"/>
      <w:jc w:val="center"/>
    </w:pPr>
    <w:rPr>
      <w:b/>
      <w:sz w:val="36"/>
    </w:rPr>
  </w:style>
  <w:style w:type="table" w:styleId="TableGrid">
    <w:name w:val="Table Grid"/>
    <w:basedOn w:val="TableNormal"/>
    <w:rsid w:val="00947FD7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247D"/>
    <w:pPr>
      <w:tabs>
        <w:tab w:val="center" w:pos="4153"/>
        <w:tab w:val="right" w:pos="8306"/>
      </w:tabs>
      <w:spacing w:line="220" w:lineRule="atLeast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F247D"/>
  </w:style>
  <w:style w:type="paragraph" w:styleId="TOC2">
    <w:name w:val="toc 2"/>
    <w:basedOn w:val="Normal"/>
    <w:next w:val="Normal"/>
    <w:autoRedefine/>
    <w:semiHidden/>
    <w:rsid w:val="00CF247D"/>
    <w:pPr>
      <w:ind w:left="220"/>
    </w:pPr>
  </w:style>
  <w:style w:type="character" w:styleId="Hyperlink">
    <w:name w:val="Hyperlink"/>
    <w:rsid w:val="00CF247D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224060"/>
    <w:pPr>
      <w:ind w:left="440"/>
    </w:pPr>
  </w:style>
  <w:style w:type="character" w:customStyle="1" w:styleId="Heading2Char">
    <w:name w:val="Heading 2 Char"/>
    <w:link w:val="Heading2"/>
    <w:rsid w:val="00524010"/>
    <w:rPr>
      <w:rFonts w:ascii="Verdana" w:hAnsi="Verdana" w:cs="Arial"/>
      <w:b/>
      <w:bCs/>
      <w:iCs/>
      <w:sz w:val="24"/>
      <w:szCs w:val="28"/>
      <w:lang w:val="en-GB" w:eastAsia="en-US" w:bidi="ar-SA"/>
    </w:rPr>
  </w:style>
  <w:style w:type="character" w:customStyle="1" w:styleId="Heading3Char">
    <w:name w:val="Heading 3 Char"/>
    <w:link w:val="Heading3"/>
    <w:rsid w:val="00524010"/>
    <w:rPr>
      <w:rFonts w:ascii="Verdana" w:hAnsi="Verdana" w:cs="Arial"/>
      <w:b/>
      <w:bCs/>
      <w:sz w:val="22"/>
      <w:szCs w:val="26"/>
      <w:lang w:val="en-GB" w:eastAsia="en-US" w:bidi="ar-SA"/>
    </w:rPr>
  </w:style>
  <w:style w:type="character" w:customStyle="1" w:styleId="Heading1Char">
    <w:name w:val="Heading 1 Char"/>
    <w:link w:val="Heading1"/>
    <w:rsid w:val="00524010"/>
    <w:rPr>
      <w:rFonts w:ascii="Verdana" w:hAnsi="Verdana" w:cs="Arial"/>
      <w:b/>
      <w:bCs/>
      <w:kern w:val="32"/>
      <w:sz w:val="24"/>
      <w:szCs w:val="3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wyn.flit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eb\taunton%20festival\2015%20TJYM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2015 TJYM Application.dot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Somerset County Council</Company>
  <LinksUpToDate>false</LinksUpToDate>
  <CharactersWithSpaces>1614</CharactersWithSpaces>
  <SharedDoc>false</SharedDoc>
  <HLinks>
    <vt:vector size="6" baseType="variant">
      <vt:variant>
        <vt:i4>5177382</vt:i4>
      </vt:variant>
      <vt:variant>
        <vt:i4>0</vt:i4>
      </vt:variant>
      <vt:variant>
        <vt:i4>0</vt:i4>
      </vt:variant>
      <vt:variant>
        <vt:i4>5</vt:i4>
      </vt:variant>
      <vt:variant>
        <vt:lpwstr>mailto:gwyn.flits@gmail.com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</dc:creator>
  <cp:keywords/>
  <cp:lastModifiedBy>Ed Cresswell</cp:lastModifiedBy>
  <cp:revision>1</cp:revision>
  <dcterms:created xsi:type="dcterms:W3CDTF">2014-09-20T18:44:00Z</dcterms:created>
  <dcterms:modified xsi:type="dcterms:W3CDTF">2014-09-20T18:45:00Z</dcterms:modified>
</cp:coreProperties>
</file>