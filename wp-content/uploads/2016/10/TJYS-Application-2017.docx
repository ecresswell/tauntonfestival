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A00" w:rsidRDefault="00ED7A00" w:rsidP="00580697">
      <w:pPr>
        <w:rPr>
          <w:b/>
        </w:rPr>
      </w:pPr>
    </w:p>
    <w:p w:rsidR="00ED7A00" w:rsidRDefault="00ED7A00" w:rsidP="00580697">
      <w:pPr>
        <w:rPr>
          <w:b/>
        </w:rPr>
      </w:pPr>
    </w:p>
    <w:p w:rsidR="00ED7A00" w:rsidRDefault="00580697" w:rsidP="00ED7A00">
      <w:pPr>
        <w:jc w:val="center"/>
        <w:rPr>
          <w:b/>
        </w:rPr>
      </w:pPr>
      <w:r>
        <w:rPr>
          <w:b/>
        </w:rPr>
        <w:t>TAUNTON FESTIVAL OF THE ARTS</w:t>
      </w:r>
    </w:p>
    <w:p w:rsidR="00ED7A00" w:rsidRDefault="00580697" w:rsidP="006E027F">
      <w:pPr>
        <w:jc w:val="center"/>
        <w:rPr>
          <w:b/>
        </w:rPr>
      </w:pPr>
      <w:r>
        <w:rPr>
          <w:b/>
        </w:rPr>
        <w:t>TAUNTON</w:t>
      </w:r>
      <w:r w:rsidR="002C27EF">
        <w:rPr>
          <w:b/>
        </w:rPr>
        <w:t xml:space="preserve"> </w:t>
      </w:r>
      <w:r w:rsidR="006E027F">
        <w:rPr>
          <w:b/>
        </w:rPr>
        <w:t>JU</w:t>
      </w:r>
      <w:r w:rsidR="00323733">
        <w:rPr>
          <w:b/>
        </w:rPr>
        <w:t>N</w:t>
      </w:r>
      <w:r w:rsidR="006E027F">
        <w:rPr>
          <w:b/>
        </w:rPr>
        <w:t>IOR YOUNG</w:t>
      </w:r>
      <w:r w:rsidR="00ED7A00">
        <w:rPr>
          <w:b/>
        </w:rPr>
        <w:t xml:space="preserve"> SINGER OF THE YEAR </w:t>
      </w:r>
      <w:r>
        <w:rPr>
          <w:b/>
        </w:rPr>
        <w:t>(T</w:t>
      </w:r>
      <w:r w:rsidR="00ED7A00">
        <w:rPr>
          <w:b/>
        </w:rPr>
        <w:t>J</w:t>
      </w:r>
      <w:r>
        <w:rPr>
          <w:b/>
        </w:rPr>
        <w:t>YS)</w:t>
      </w:r>
    </w:p>
    <w:p w:rsidR="00ED7A00" w:rsidRDefault="00580697" w:rsidP="006E027F">
      <w:pPr>
        <w:jc w:val="center"/>
        <w:rPr>
          <w:b/>
        </w:rPr>
      </w:pPr>
      <w:r>
        <w:rPr>
          <w:b/>
        </w:rPr>
        <w:t>APPLICATION FORM</w:t>
      </w:r>
    </w:p>
    <w:p w:rsidR="002C27EF" w:rsidRDefault="00580697" w:rsidP="00ED7A00">
      <w:pPr>
        <w:rPr>
          <w:b/>
        </w:rPr>
      </w:pPr>
      <w:r>
        <w:rPr>
          <w:b/>
        </w:rPr>
        <w:t xml:space="preserve">Competition Secretary: </w:t>
      </w:r>
      <w:r w:rsidR="002C27EF">
        <w:rPr>
          <w:b/>
        </w:rPr>
        <w:t>Nicola Ridley, 27 Church Street, Taunton, TA</w:t>
      </w:r>
      <w:r w:rsidR="00286C46">
        <w:rPr>
          <w:b/>
        </w:rPr>
        <w:t>1</w:t>
      </w:r>
      <w:r w:rsidR="002C27EF">
        <w:rPr>
          <w:b/>
        </w:rPr>
        <w:t xml:space="preserve"> 3JF</w:t>
      </w:r>
    </w:p>
    <w:p w:rsidR="00580697" w:rsidRDefault="002C27EF" w:rsidP="00580697">
      <w:pPr>
        <w:rPr>
          <w:b/>
        </w:rPr>
      </w:pPr>
      <w:r>
        <w:rPr>
          <w:b/>
        </w:rPr>
        <w:t>E</w:t>
      </w:r>
      <w:r w:rsidR="00580697">
        <w:rPr>
          <w:b/>
        </w:rPr>
        <w:t>mail:</w:t>
      </w:r>
      <w:r w:rsidR="00580697">
        <w:rPr>
          <w:b/>
        </w:rPr>
        <w:tab/>
      </w:r>
      <w:r>
        <w:rPr>
          <w:b/>
        </w:rPr>
        <w:t>ncridley@outlook.com</w:t>
      </w:r>
      <w:r w:rsidR="00580697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D7A00" w:rsidTr="00ED7A00">
        <w:tc>
          <w:tcPr>
            <w:tcW w:w="4621" w:type="dxa"/>
          </w:tcPr>
          <w:p w:rsidR="00ED7A00" w:rsidRDefault="00ED7A00" w:rsidP="00580697">
            <w:r>
              <w:t>Name:</w:t>
            </w:r>
          </w:p>
        </w:tc>
        <w:tc>
          <w:tcPr>
            <w:tcW w:w="4621" w:type="dxa"/>
          </w:tcPr>
          <w:p w:rsidR="00ED7A00" w:rsidRDefault="00ED7A00" w:rsidP="00580697">
            <w:r>
              <w:t>Date of Birth:</w:t>
            </w:r>
          </w:p>
        </w:tc>
      </w:tr>
      <w:tr w:rsidR="00ED7A00" w:rsidTr="00ED7A00">
        <w:tc>
          <w:tcPr>
            <w:tcW w:w="4621" w:type="dxa"/>
          </w:tcPr>
          <w:p w:rsidR="00ED7A00" w:rsidRDefault="00ED7A00" w:rsidP="00580697">
            <w:r>
              <w:t>Address:</w:t>
            </w:r>
          </w:p>
          <w:p w:rsidR="00ED7A00" w:rsidRDefault="00ED7A00" w:rsidP="00580697"/>
          <w:p w:rsidR="00ED7A00" w:rsidRDefault="00ED7A00" w:rsidP="00580697"/>
          <w:p w:rsidR="00ED7A00" w:rsidRDefault="00ED7A00" w:rsidP="00580697">
            <w:r>
              <w:t>Postcode:</w:t>
            </w:r>
          </w:p>
        </w:tc>
        <w:tc>
          <w:tcPr>
            <w:tcW w:w="4621" w:type="dxa"/>
          </w:tcPr>
          <w:p w:rsidR="00ED7A00" w:rsidRDefault="00ED7A00" w:rsidP="00580697">
            <w:r>
              <w:t>Email:</w:t>
            </w:r>
          </w:p>
          <w:p w:rsidR="00ED7A00" w:rsidRDefault="00ED7A00" w:rsidP="00580697"/>
          <w:p w:rsidR="00ED7A00" w:rsidRDefault="00ED7A00" w:rsidP="00580697">
            <w:r>
              <w:t>Telephone:</w:t>
            </w:r>
          </w:p>
          <w:p w:rsidR="00ED7A00" w:rsidRDefault="00ED7A00" w:rsidP="00ED7A00">
            <w:r>
              <w:t>Mobile:</w:t>
            </w:r>
          </w:p>
        </w:tc>
      </w:tr>
      <w:tr w:rsidR="00ED7A00" w:rsidTr="00FC51AA">
        <w:trPr>
          <w:trHeight w:val="1078"/>
        </w:trPr>
        <w:tc>
          <w:tcPr>
            <w:tcW w:w="4621" w:type="dxa"/>
          </w:tcPr>
          <w:p w:rsidR="00ED7A00" w:rsidRDefault="00ED7A00" w:rsidP="00ED7A00">
            <w:r>
              <w:t>School:</w:t>
            </w:r>
          </w:p>
          <w:p w:rsidR="00ED7A00" w:rsidRDefault="00ED7A00" w:rsidP="00580697"/>
        </w:tc>
        <w:tc>
          <w:tcPr>
            <w:tcW w:w="4621" w:type="dxa"/>
          </w:tcPr>
          <w:p w:rsidR="00ED7A00" w:rsidRDefault="00ED7A00" w:rsidP="00580697">
            <w:r>
              <w:t>Teacher:</w:t>
            </w:r>
          </w:p>
        </w:tc>
      </w:tr>
      <w:tr w:rsidR="00ED7A00" w:rsidTr="00ED7A00">
        <w:tc>
          <w:tcPr>
            <w:tcW w:w="4621" w:type="dxa"/>
          </w:tcPr>
          <w:p w:rsidR="00ED7A00" w:rsidRDefault="00ED7A00" w:rsidP="00580697">
            <w:r>
              <w:t>Voice:</w:t>
            </w:r>
          </w:p>
          <w:p w:rsidR="00ED7A00" w:rsidRDefault="00ED7A00" w:rsidP="00580697"/>
        </w:tc>
        <w:tc>
          <w:tcPr>
            <w:tcW w:w="4621" w:type="dxa"/>
          </w:tcPr>
          <w:p w:rsidR="00ED7A00" w:rsidRDefault="00ED7A00" w:rsidP="00580697">
            <w:r>
              <w:t>Standard:</w:t>
            </w:r>
          </w:p>
        </w:tc>
      </w:tr>
      <w:tr w:rsidR="00FC51AA" w:rsidTr="00BE1382">
        <w:tc>
          <w:tcPr>
            <w:tcW w:w="9242" w:type="dxa"/>
            <w:gridSpan w:val="2"/>
          </w:tcPr>
          <w:p w:rsidR="00FC51AA" w:rsidRDefault="00FC51AA" w:rsidP="00FC51AA">
            <w:r>
              <w:t>Will you need the official accompanist? YES/NO</w:t>
            </w:r>
          </w:p>
        </w:tc>
      </w:tr>
    </w:tbl>
    <w:p w:rsidR="00ED7A00" w:rsidRDefault="00ED7A00" w:rsidP="00580697"/>
    <w:p w:rsidR="00FC51AA" w:rsidRDefault="00580697" w:rsidP="00FC51AA">
      <w:pPr>
        <w:contextualSpacing/>
      </w:pPr>
      <w:r>
        <w:t>FEES</w:t>
      </w:r>
      <w:r>
        <w:tab/>
      </w:r>
      <w:r>
        <w:tab/>
        <w:t>Entry Fee</w:t>
      </w:r>
      <w:r>
        <w:tab/>
      </w:r>
      <w:r>
        <w:tab/>
      </w:r>
      <w:r w:rsidR="00ED7A00">
        <w:tab/>
      </w:r>
      <w:r w:rsidR="00ED7A00">
        <w:tab/>
      </w:r>
      <w:r>
        <w:t>£</w:t>
      </w:r>
      <w:r w:rsidR="00ED7A00">
        <w:t>12.00</w:t>
      </w:r>
    </w:p>
    <w:p w:rsidR="00FC51AA" w:rsidRDefault="00580697" w:rsidP="00FC51AA">
      <w:pPr>
        <w:ind w:left="720" w:firstLine="720"/>
        <w:contextualSpacing/>
      </w:pPr>
      <w:r>
        <w:tab/>
      </w:r>
    </w:p>
    <w:p w:rsidR="00580697" w:rsidRDefault="00580697" w:rsidP="00FC51AA">
      <w:pPr>
        <w:ind w:left="720" w:firstLine="720"/>
        <w:contextualSpacing/>
      </w:pPr>
      <w:r>
        <w:tab/>
      </w:r>
      <w:r>
        <w:tab/>
      </w:r>
      <w:r>
        <w:tab/>
      </w:r>
      <w:r>
        <w:tab/>
      </w:r>
    </w:p>
    <w:p w:rsidR="00580697" w:rsidRDefault="00580697" w:rsidP="00580697">
      <w:r>
        <w:t>Cheques payable to Taunton Festival of the Arts to be returned with the Application Form to Co</w:t>
      </w:r>
      <w:r w:rsidR="00E14DEB">
        <w:t xml:space="preserve">mpetition Secretary before </w:t>
      </w:r>
      <w:r w:rsidR="00FC51AA" w:rsidRPr="007D216A">
        <w:rPr>
          <w:b/>
        </w:rPr>
        <w:t>February 5</w:t>
      </w:r>
      <w:r w:rsidR="00FC51AA" w:rsidRPr="007D216A">
        <w:rPr>
          <w:b/>
          <w:vertAlign w:val="superscript"/>
        </w:rPr>
        <w:t>th</w:t>
      </w:r>
      <w:r w:rsidR="003A7943">
        <w:rPr>
          <w:b/>
        </w:rPr>
        <w:t xml:space="preserve"> 2017</w:t>
      </w:r>
      <w:bookmarkStart w:id="0" w:name="_GoBack"/>
      <w:bookmarkEnd w:id="0"/>
      <w:r w:rsidR="00FC51AA" w:rsidRPr="00FC51AA">
        <w:t xml:space="preserve"> or</w:t>
      </w:r>
      <w:r w:rsidR="00FC51AA">
        <w:t xml:space="preserve"> yo</w:t>
      </w:r>
      <w:r>
        <w:t>u may enter and pay on line</w:t>
      </w:r>
      <w:r w:rsidR="00FC51AA">
        <w:t xml:space="preserve"> by visiting the Festival Website. </w:t>
      </w:r>
    </w:p>
    <w:p w:rsidR="00580697" w:rsidRDefault="00580697" w:rsidP="00580697">
      <w:r>
        <w:t>Please state if you have any special needs and attach details with this application</w:t>
      </w:r>
    </w:p>
    <w:p w:rsidR="00580697" w:rsidRDefault="00580697" w:rsidP="00580697">
      <w:r>
        <w:t>Signature</w:t>
      </w:r>
      <w:r w:rsidR="00FC51AA">
        <w:t xml:space="preserve"> of parent/teacher:</w:t>
      </w:r>
      <w:r>
        <w:tab/>
      </w:r>
      <w:r w:rsidR="00FC51AA">
        <w:tab/>
      </w:r>
      <w:r w:rsidR="00FC51AA">
        <w:tab/>
      </w:r>
      <w:r w:rsidR="00FC51AA">
        <w:tab/>
      </w:r>
      <w:r w:rsidR="00FC51AA">
        <w:tab/>
      </w:r>
      <w:r w:rsidR="00FC51AA">
        <w:tab/>
      </w:r>
      <w:r w:rsidR="00FC51AA">
        <w:tab/>
        <w:t>Date:</w:t>
      </w:r>
      <w:r>
        <w:t xml:space="preserve">                                            </w:t>
      </w:r>
    </w:p>
    <w:p w:rsidR="008F29FB" w:rsidRDefault="00FC51AA">
      <w:r>
        <w:t>Name (p</w:t>
      </w:r>
      <w:r w:rsidR="00580697">
        <w:t>lease print</w:t>
      </w:r>
      <w:r>
        <w:t>):</w:t>
      </w:r>
      <w:r>
        <w:tab/>
      </w:r>
      <w:r>
        <w:tab/>
      </w:r>
      <w:r>
        <w:tab/>
      </w:r>
      <w:r>
        <w:tab/>
        <w:t xml:space="preserve"> Tel:</w:t>
      </w:r>
    </w:p>
    <w:sectPr w:rsidR="008F29FB" w:rsidSect="00EB3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943"/>
    <w:rsid w:val="000A7AE7"/>
    <w:rsid w:val="00162C26"/>
    <w:rsid w:val="00286C46"/>
    <w:rsid w:val="002C27EF"/>
    <w:rsid w:val="00323733"/>
    <w:rsid w:val="003A7943"/>
    <w:rsid w:val="004E7364"/>
    <w:rsid w:val="00580697"/>
    <w:rsid w:val="005C1AD4"/>
    <w:rsid w:val="006E027F"/>
    <w:rsid w:val="007D216A"/>
    <w:rsid w:val="008F29FB"/>
    <w:rsid w:val="00B80A6F"/>
    <w:rsid w:val="00D93FF8"/>
    <w:rsid w:val="00E14DEB"/>
    <w:rsid w:val="00EB3F72"/>
    <w:rsid w:val="00ED7A00"/>
    <w:rsid w:val="00F65010"/>
    <w:rsid w:val="00FC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2489"/>
  <w15:docId w15:val="{67E8EB86-D8BD-462C-A168-E00DE023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069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69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501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D7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8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dleyFamily\Documents\NCR\TJYS\TJYS%20application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2476E-D166-463B-8896-2EC32D692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TJYS application form</Template>
  <TotalTime>2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RidleyFamily</dc:creator>
  <cp:lastModifiedBy>RidleyFamily</cp:lastModifiedBy>
  <cp:revision>1</cp:revision>
  <dcterms:created xsi:type="dcterms:W3CDTF">2016-10-21T12:54:00Z</dcterms:created>
  <dcterms:modified xsi:type="dcterms:W3CDTF">2016-10-21T12:56:00Z</dcterms:modified>
</cp:coreProperties>
</file>